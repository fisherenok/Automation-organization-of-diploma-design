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5B" w:rsidRPr="00526606" w:rsidRDefault="00D774BC" w:rsidP="00053C88">
      <w:pPr>
        <w:jc w:val="center"/>
        <w:rPr>
          <w:lang w:val="be-BY"/>
        </w:rPr>
      </w:pPr>
      <w:r w:rsidRPr="00526606">
        <w:rPr>
          <w:lang w:val="be-BY"/>
        </w:rPr>
        <w:t>ГРАФИК</w:t>
      </w:r>
    </w:p>
    <w:p w:rsidR="00CB405B" w:rsidRPr="00526606" w:rsidRDefault="00CB405B" w:rsidP="00053C88">
      <w:pPr>
        <w:jc w:val="center"/>
        <w:rPr>
          <w:lang w:val="be-BY"/>
        </w:rPr>
      </w:pPr>
    </w:p>
    <w:p w:rsidR="00CB405B" w:rsidRPr="00526606" w:rsidRDefault="00D774BC" w:rsidP="00053C88">
      <w:pPr>
        <w:jc w:val="center"/>
        <w:rPr>
          <w:lang w:val="be-BY"/>
        </w:rPr>
      </w:pPr>
      <w:r w:rsidRPr="00526606">
        <w:rPr>
          <w:lang w:val="be-BY"/>
        </w:rPr>
        <w:t>защиты дипломных проектов (работ)</w:t>
      </w:r>
    </w:p>
    <w:p w:rsidR="00CB405B" w:rsidRPr="00526606" w:rsidRDefault="00CB405B" w:rsidP="00CB405B">
      <w:pPr>
        <w:rPr>
          <w:lang w:val="be-BY"/>
        </w:rPr>
      </w:pPr>
    </w:p>
    <w:p w:rsidR="00CB405B" w:rsidRPr="00526606" w:rsidRDefault="00D774BC" w:rsidP="00CB405B">
      <w:r w:rsidRPr="00526606">
        <w:rPr>
          <w:lang w:val="be-BY"/>
        </w:rPr>
        <w:t xml:space="preserve">по специальности </w:t>
      </w:r>
      <w:r w:rsidR="000304EA" w:rsidRPr="00526606">
        <w:t>1 - 40 03 01</w:t>
      </w:r>
      <w:r w:rsidR="00AA3DC2" w:rsidRPr="00526606">
        <w:t xml:space="preserve"> «</w:t>
      </w:r>
      <w:r w:rsidR="000304EA" w:rsidRPr="00526606">
        <w:t>Искусственный интеллект</w:t>
      </w:r>
      <w:r w:rsidR="00AA3DC2" w:rsidRPr="00526606">
        <w:t>»</w:t>
      </w:r>
    </w:p>
    <w:p w:rsidR="00CB405B" w:rsidRPr="00526606" w:rsidRDefault="00D774BC" w:rsidP="00053C88">
      <w:pPr>
        <w:tabs>
          <w:tab w:val="left" w:pos="3600"/>
        </w:tabs>
        <w:rPr>
          <w:lang w:val="be-BY"/>
        </w:rPr>
      </w:pPr>
      <w:r w:rsidRPr="00526606">
        <w:rPr>
          <w:lang w:val="be-BY"/>
        </w:rPr>
        <w:tab/>
      </w:r>
    </w:p>
    <w:p w:rsidR="00CB405B" w:rsidRPr="00526606" w:rsidRDefault="00D774BC" w:rsidP="00CB405B">
      <w:pPr>
        <w:rPr>
          <w:lang w:val="be-BY"/>
        </w:rPr>
      </w:pPr>
      <w:r w:rsidRPr="00526606">
        <w:rPr>
          <w:lang w:val="be-BY"/>
        </w:rPr>
        <w:t xml:space="preserve">ГЭК № </w:t>
      </w:r>
      <w:r w:rsidR="00053C88" w:rsidRPr="00526606">
        <w:rPr>
          <w:lang w:val="be-BY"/>
        </w:rPr>
        <w:t>1</w:t>
      </w:r>
    </w:p>
    <w:p w:rsidR="00CB405B" w:rsidRPr="00526606" w:rsidRDefault="00CB405B" w:rsidP="00CB405B">
      <w:pPr>
        <w:rPr>
          <w:lang w:val="be-BY"/>
        </w:rPr>
      </w:pPr>
    </w:p>
    <w:p w:rsidR="00CB405B" w:rsidRPr="00304E54" w:rsidRDefault="00D774BC" w:rsidP="00CB405B">
      <w:pPr>
        <w:rPr>
          <w:lang w:val="en-US"/>
        </w:rPr>
      </w:pPr>
      <w:r w:rsidRPr="00526606">
        <w:rPr>
          <w:lang w:val="be-BY"/>
        </w:rPr>
        <w:t xml:space="preserve">Председатель ГЭК </w:t>
      </w:r>
      <w:r w:rsidR="00053C88" w:rsidRPr="00526606">
        <w:rPr>
          <w:lang w:val="be-BY"/>
        </w:rPr>
        <w:t xml:space="preserve">– </w:t>
      </w:r>
      <w:r w:rsidR="00304E54">
        <w:rPr>
          <w:noProof/>
          <w:lang w:val="en-US"/>
        </w:rPr>
        <w:t>{chairman}</w:t>
      </w:r>
    </w:p>
    <w:p w:rsidR="00CB405B" w:rsidRPr="00526606" w:rsidRDefault="00CB405B" w:rsidP="00CB405B"/>
    <w:p w:rsidR="00CC1332" w:rsidRPr="00526606" w:rsidRDefault="00D774BC" w:rsidP="00526606">
      <w:pPr>
        <w:jc w:val="center"/>
      </w:pPr>
      <w:r w:rsidRPr="00526606">
        <w:t xml:space="preserve">Дата </w:t>
      </w:r>
      <w:r w:rsidR="00286E76">
        <w:rPr>
          <w:lang w:val="en-US"/>
        </w:rPr>
        <w:t>{date}</w:t>
      </w:r>
      <w:r w:rsidR="00C508F3" w:rsidRPr="00526606">
        <w:t>г.</w:t>
      </w:r>
    </w:p>
    <w:p w:rsidR="00CB405B" w:rsidRPr="00526606" w:rsidRDefault="00CB405B" w:rsidP="00CB405B"/>
    <w:tbl>
      <w:tblPr>
        <w:tblW w:w="0" w:type="auto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ook w:val="0000" w:firstRow="0" w:lastRow="0" w:firstColumn="0" w:lastColumn="0" w:noHBand="0" w:noVBand="0"/>
      </w:tblPr>
      <w:tblGrid>
        <w:gridCol w:w="1495"/>
        <w:gridCol w:w="4163"/>
        <w:gridCol w:w="905"/>
        <w:gridCol w:w="796"/>
        <w:gridCol w:w="1036"/>
        <w:gridCol w:w="960"/>
      </w:tblGrid>
      <w:tr w:rsidR="0057031B" w:rsidTr="00AB765F">
        <w:tc>
          <w:tcPr>
            <w:tcW w:w="540" w:type="dxa"/>
          </w:tcPr>
          <w:p w:rsidR="00E90825" w:rsidRPr="00526606" w:rsidRDefault="00D774BC" w:rsidP="00CB405B">
            <w:pPr>
              <w:jc w:val="center"/>
            </w:pPr>
            <w:r w:rsidRPr="00526606">
              <w:t>№</w:t>
            </w:r>
          </w:p>
          <w:p w:rsidR="00E90825" w:rsidRPr="00526606" w:rsidRDefault="00D774BC" w:rsidP="00CB405B">
            <w:pPr>
              <w:jc w:val="center"/>
            </w:pPr>
            <w:r w:rsidRPr="00526606">
              <w:t>№</w:t>
            </w:r>
          </w:p>
          <w:p w:rsidR="00E90825" w:rsidRPr="00526606" w:rsidRDefault="00D774BC" w:rsidP="00CB405B">
            <w:pPr>
              <w:jc w:val="center"/>
            </w:pPr>
            <w:r w:rsidRPr="00526606">
              <w:t>п/п</w:t>
            </w:r>
          </w:p>
        </w:tc>
        <w:tc>
          <w:tcPr>
            <w:tcW w:w="5000" w:type="dxa"/>
          </w:tcPr>
          <w:p w:rsidR="00E90825" w:rsidRPr="00526606" w:rsidRDefault="00D774BC" w:rsidP="00CB405B">
            <w:pPr>
              <w:jc w:val="center"/>
            </w:pPr>
            <w:r w:rsidRPr="00526606">
              <w:t>Фамилия, имя, отчество</w:t>
            </w:r>
          </w:p>
        </w:tc>
        <w:tc>
          <w:tcPr>
            <w:tcW w:w="905" w:type="dxa"/>
          </w:tcPr>
          <w:p w:rsidR="00E90825" w:rsidRPr="00526606" w:rsidRDefault="00D774BC" w:rsidP="00CB405B">
            <w:pPr>
              <w:jc w:val="center"/>
            </w:pPr>
            <w:r w:rsidRPr="00526606">
              <w:t>Форма</w:t>
            </w:r>
          </w:p>
          <w:p w:rsidR="00E90825" w:rsidRPr="00526606" w:rsidRDefault="00D774BC" w:rsidP="00CB405B">
            <w:pPr>
              <w:jc w:val="center"/>
            </w:pPr>
            <w:r w:rsidRPr="00526606">
              <w:t>обучения</w:t>
            </w:r>
          </w:p>
        </w:tc>
        <w:tc>
          <w:tcPr>
            <w:tcW w:w="796" w:type="dxa"/>
          </w:tcPr>
          <w:p w:rsidR="00E90825" w:rsidRPr="00526606" w:rsidRDefault="00D774BC" w:rsidP="00CB405B">
            <w:pPr>
              <w:jc w:val="center"/>
            </w:pPr>
            <w:r w:rsidRPr="00526606">
              <w:t>№</w:t>
            </w:r>
          </w:p>
          <w:p w:rsidR="00E90825" w:rsidRPr="00526606" w:rsidRDefault="00D774BC" w:rsidP="00CB405B">
            <w:pPr>
              <w:jc w:val="center"/>
            </w:pPr>
            <w:r w:rsidRPr="00526606">
              <w:t>протокола</w:t>
            </w:r>
          </w:p>
          <w:p w:rsidR="00E90825" w:rsidRPr="00526606" w:rsidRDefault="00D774BC" w:rsidP="00CB405B">
            <w:pPr>
              <w:jc w:val="center"/>
            </w:pPr>
            <w:r w:rsidRPr="00526606">
              <w:t>защиты</w:t>
            </w:r>
          </w:p>
        </w:tc>
        <w:tc>
          <w:tcPr>
            <w:tcW w:w="1036" w:type="dxa"/>
          </w:tcPr>
          <w:p w:rsidR="00E90825" w:rsidRPr="00526606" w:rsidRDefault="00D774BC" w:rsidP="00CB405B">
            <w:pPr>
              <w:jc w:val="center"/>
            </w:pPr>
            <w:r w:rsidRPr="00526606">
              <w:t>Оценка,</w:t>
            </w:r>
          </w:p>
          <w:p w:rsidR="00E90825" w:rsidRPr="00526606" w:rsidRDefault="00D774BC" w:rsidP="00CB405B">
            <w:pPr>
              <w:jc w:val="center"/>
            </w:pPr>
            <w:r w:rsidRPr="00526606">
              <w:t xml:space="preserve">полученная </w:t>
            </w:r>
          </w:p>
          <w:p w:rsidR="00E90825" w:rsidRPr="00526606" w:rsidRDefault="00D774BC" w:rsidP="00CB405B">
            <w:pPr>
              <w:jc w:val="center"/>
            </w:pPr>
            <w:r w:rsidRPr="00526606">
              <w:t>на защите</w:t>
            </w:r>
          </w:p>
        </w:tc>
        <w:tc>
          <w:tcPr>
            <w:tcW w:w="1000" w:type="dxa"/>
          </w:tcPr>
          <w:p w:rsidR="00E90825" w:rsidRPr="00526606" w:rsidRDefault="00D774BC" w:rsidP="00CB405B">
            <w:pPr>
              <w:jc w:val="center"/>
            </w:pPr>
            <w:r w:rsidRPr="00526606">
              <w:t xml:space="preserve">Выдать </w:t>
            </w:r>
          </w:p>
          <w:p w:rsidR="00E90825" w:rsidRPr="00526606" w:rsidRDefault="00D774BC" w:rsidP="00CB405B">
            <w:r w:rsidRPr="00526606">
              <w:t>диплом</w:t>
            </w:r>
          </w:p>
        </w:tc>
      </w:tr>
      <w:tr w:rsidR="0057031B" w:rsidTr="00AB765F">
        <w:tc>
          <w:tcPr>
            <w:tcW w:w="540" w:type="dxa"/>
          </w:tcPr>
          <w:p w:rsidR="00E90825" w:rsidRPr="00AB765F" w:rsidRDefault="00C91905" w:rsidP="00CB405B">
            <w:pPr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students}</w:t>
            </w:r>
            <w:r w:rsidR="00AB765F">
              <w:rPr>
                <w:lang w:val="en-US"/>
              </w:rPr>
              <w:t>{</w:t>
            </w:r>
            <w:proofErr w:type="gramEnd"/>
            <w:r w:rsidR="00AB765F">
              <w:rPr>
                <w:lang w:val="en-US"/>
              </w:rPr>
              <w:t>num}</w:t>
            </w:r>
          </w:p>
        </w:tc>
        <w:tc>
          <w:tcPr>
            <w:tcW w:w="5000" w:type="dxa"/>
          </w:tcPr>
          <w:p w:rsidR="00E90825" w:rsidRPr="00AB765F" w:rsidRDefault="00AB765F" w:rsidP="00CB405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fullNameStudent</w:t>
            </w:r>
            <w:proofErr w:type="spellEnd"/>
            <w:r>
              <w:rPr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905" w:type="dxa"/>
          </w:tcPr>
          <w:p w:rsidR="00E90825" w:rsidRPr="00526606" w:rsidRDefault="00D774BC" w:rsidP="00CB405B">
            <w:proofErr w:type="spellStart"/>
            <w:r w:rsidRPr="00526606">
              <w:t>дн</w:t>
            </w:r>
            <w:proofErr w:type="spellEnd"/>
          </w:p>
        </w:tc>
        <w:tc>
          <w:tcPr>
            <w:tcW w:w="796" w:type="dxa"/>
          </w:tcPr>
          <w:p w:rsidR="00E90825" w:rsidRPr="00526606" w:rsidRDefault="00E90825" w:rsidP="00CB405B"/>
        </w:tc>
        <w:tc>
          <w:tcPr>
            <w:tcW w:w="1036" w:type="dxa"/>
          </w:tcPr>
          <w:p w:rsidR="00E90825" w:rsidRPr="00526606" w:rsidRDefault="00E90825" w:rsidP="00CB405B"/>
        </w:tc>
        <w:tc>
          <w:tcPr>
            <w:tcW w:w="1000" w:type="dxa"/>
          </w:tcPr>
          <w:p w:rsidR="00E90825" w:rsidRPr="00526606" w:rsidRDefault="0057031B" w:rsidP="00CB405B">
            <w:r>
              <w:rPr>
                <w:lang w:val="en-US"/>
              </w:rPr>
              <w:t>{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students}</w:t>
            </w:r>
          </w:p>
        </w:tc>
      </w:tr>
    </w:tbl>
    <w:p w:rsidR="00E90825" w:rsidRPr="00526606" w:rsidRDefault="00E90825" w:rsidP="00CB405B">
      <w:pPr>
        <w:jc w:val="center"/>
      </w:pPr>
    </w:p>
    <w:p w:rsidR="000A1D9E" w:rsidRPr="00526606" w:rsidRDefault="000A1D9E">
      <w:pPr>
        <w:rPr>
          <w:lang w:val="be-BY"/>
        </w:rPr>
      </w:pPr>
    </w:p>
    <w:p w:rsidR="000A1D9E" w:rsidRPr="00526606" w:rsidRDefault="000A1D9E">
      <w:pPr>
        <w:rPr>
          <w:lang w:val="be-BY"/>
        </w:rPr>
      </w:pPr>
    </w:p>
    <w:p w:rsidR="00053C88" w:rsidRPr="00526606" w:rsidRDefault="00D774BC">
      <w:pPr>
        <w:rPr>
          <w:lang w:val="be-BY"/>
        </w:rPr>
      </w:pPr>
      <w:r w:rsidRPr="00526606">
        <w:rPr>
          <w:lang w:val="be-BY"/>
        </w:rPr>
        <w:t xml:space="preserve">Секретарь ГЭК </w:t>
      </w:r>
      <w:r w:rsidR="00526606" w:rsidRPr="00526606">
        <w:rPr>
          <w:lang w:val="be-BY"/>
        </w:rPr>
        <w:t xml:space="preserve">   </w:t>
      </w:r>
      <w:r w:rsidRPr="00526606">
        <w:rPr>
          <w:lang w:val="be-BY"/>
        </w:rPr>
        <w:t xml:space="preserve">_____________________               </w:t>
      </w:r>
      <w:r w:rsidRPr="00526606">
        <w:rPr>
          <w:lang w:val="be-BY"/>
        </w:rPr>
        <w:tab/>
      </w:r>
      <w:r w:rsidRPr="00526606">
        <w:rPr>
          <w:lang w:val="be-BY"/>
        </w:rPr>
        <w:tab/>
      </w:r>
      <w:r w:rsidR="00526606" w:rsidRPr="00526606">
        <w:rPr>
          <w:lang w:val="be-BY"/>
        </w:rPr>
        <w:t>(</w:t>
      </w:r>
      <w:r w:rsidR="005B50C3" w:rsidRPr="00526606">
        <w:rPr>
          <w:noProof/>
        </w:rPr>
        <w:t>Гракова Н.В.</w:t>
      </w:r>
      <w:r w:rsidR="00526606" w:rsidRPr="00526606">
        <w:rPr>
          <w:noProof/>
        </w:rPr>
        <w:t>)</w:t>
      </w:r>
    </w:p>
    <w:p w:rsidR="00053C88" w:rsidRPr="00526606" w:rsidRDefault="00053C88">
      <w:pPr>
        <w:rPr>
          <w:lang w:val="be-BY"/>
        </w:rPr>
      </w:pPr>
    </w:p>
    <w:p w:rsidR="000A1D9E" w:rsidRPr="00526606" w:rsidRDefault="00D774BC">
      <w:pPr>
        <w:rPr>
          <w:lang w:val="be-BY"/>
        </w:rPr>
      </w:pPr>
      <w:r w:rsidRPr="00526606">
        <w:rPr>
          <w:lang w:val="be-BY"/>
        </w:rPr>
        <w:t xml:space="preserve">“ _______” </w:t>
      </w:r>
      <w:r w:rsidR="00B65DFC" w:rsidRPr="00526606">
        <w:t>июня</w:t>
      </w:r>
      <w:r w:rsidRPr="00526606">
        <w:rPr>
          <w:lang w:val="be-BY"/>
        </w:rPr>
        <w:t xml:space="preserve"> </w:t>
      </w:r>
      <w:r w:rsidR="00944A97" w:rsidRPr="00526606">
        <w:t>20</w:t>
      </w:r>
      <w:r w:rsidR="00AF0410">
        <w:t>20</w:t>
      </w:r>
      <w:r w:rsidRPr="00526606">
        <w:rPr>
          <w:lang w:val="be-BY"/>
        </w:rPr>
        <w:t xml:space="preserve"> г.</w:t>
      </w:r>
    </w:p>
    <w:p w:rsidR="000A1D9E" w:rsidRPr="00526606" w:rsidRDefault="000A1D9E">
      <w:pPr>
        <w:rPr>
          <w:lang w:val="be-BY"/>
        </w:rPr>
      </w:pPr>
    </w:p>
    <w:p w:rsidR="000A1D9E" w:rsidRPr="00526606" w:rsidRDefault="000A1D9E">
      <w:pPr>
        <w:rPr>
          <w:lang w:val="be-BY"/>
        </w:rPr>
      </w:pPr>
    </w:p>
    <w:p w:rsidR="00A37147" w:rsidRPr="00526606" w:rsidRDefault="00A37147">
      <w:pPr>
        <w:rPr>
          <w:lang w:val="be-BY"/>
        </w:rPr>
      </w:pPr>
    </w:p>
    <w:p w:rsidR="000D02E4" w:rsidRPr="00526606" w:rsidRDefault="000D02E4" w:rsidP="00053C88">
      <w:pPr>
        <w:jc w:val="center"/>
        <w:rPr>
          <w:lang w:val="be-BY"/>
        </w:rPr>
      </w:pPr>
    </w:p>
    <w:sectPr w:rsidR="000D02E4" w:rsidRPr="00526606" w:rsidSect="000B0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B1125"/>
    <w:multiLevelType w:val="singleLevel"/>
    <w:tmpl w:val="FB2EB416"/>
    <w:lvl w:ilvl="0">
      <w:start w:val="1"/>
      <w:numFmt w:val="decimal"/>
      <w:lvlText w:val="%1"/>
      <w:lvlJc w:val="center"/>
      <w:pPr>
        <w:tabs>
          <w:tab w:val="num" w:pos="501"/>
        </w:tabs>
        <w:ind w:left="213" w:hanging="72"/>
      </w:pPr>
    </w:lvl>
  </w:abstractNum>
  <w:abstractNum w:abstractNumId="1" w15:restartNumberingAfterBreak="0">
    <w:nsid w:val="69E262CE"/>
    <w:multiLevelType w:val="hybridMultilevel"/>
    <w:tmpl w:val="9F1EAC94"/>
    <w:lvl w:ilvl="0" w:tplc="0C380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828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A7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362F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EA5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CCAA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4E0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0B8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A29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41"/>
    <w:rsid w:val="000304EA"/>
    <w:rsid w:val="00053C88"/>
    <w:rsid w:val="000A1D9E"/>
    <w:rsid w:val="000D02E4"/>
    <w:rsid w:val="00286E76"/>
    <w:rsid w:val="00304E54"/>
    <w:rsid w:val="00434D1D"/>
    <w:rsid w:val="0050450F"/>
    <w:rsid w:val="00526606"/>
    <w:rsid w:val="0057031B"/>
    <w:rsid w:val="005B50C3"/>
    <w:rsid w:val="007C0AFE"/>
    <w:rsid w:val="00944A97"/>
    <w:rsid w:val="00A37147"/>
    <w:rsid w:val="00AA3DC2"/>
    <w:rsid w:val="00AB765F"/>
    <w:rsid w:val="00AF0410"/>
    <w:rsid w:val="00B16B13"/>
    <w:rsid w:val="00B65DFC"/>
    <w:rsid w:val="00C508F3"/>
    <w:rsid w:val="00C91905"/>
    <w:rsid w:val="00CB405B"/>
    <w:rsid w:val="00CC1332"/>
    <w:rsid w:val="00D774BC"/>
    <w:rsid w:val="00DA0DFA"/>
    <w:rsid w:val="00DB0262"/>
    <w:rsid w:val="00E90825"/>
    <w:rsid w:val="00F5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65F9E8"/>
  <w15:docId w15:val="{53E5DA25-939F-4AA3-979D-3663CF01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0EB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7147"/>
    <w:tblPr/>
  </w:style>
  <w:style w:type="paragraph" w:customStyle="1" w:styleId="1">
    <w:name w:val="заголовок 1"/>
    <w:basedOn w:val="a4"/>
    <w:next w:val="a4"/>
    <w:rsid w:val="00053C88"/>
    <w:pPr>
      <w:keepNext/>
      <w:outlineLvl w:val="0"/>
    </w:pPr>
    <w:rPr>
      <w:sz w:val="24"/>
      <w:lang w:val="ru-RU"/>
    </w:rPr>
  </w:style>
  <w:style w:type="paragraph" w:customStyle="1" w:styleId="a4">
    <w:name w:val="Стиль"/>
    <w:rsid w:val="00053C8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gram\template\graphic_prot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graphic_protects.dot</Template>
  <TotalTime>73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</dc:title>
  <dc:creator/>
  <cp:lastModifiedBy>Фишер Владислав</cp:lastModifiedBy>
  <cp:revision>7</cp:revision>
  <cp:lastPrinted>2008-06-19T12:49:00Z</cp:lastPrinted>
  <dcterms:created xsi:type="dcterms:W3CDTF">2020-12-07T18:03:00Z</dcterms:created>
  <dcterms:modified xsi:type="dcterms:W3CDTF">2020-12-07T20:10:00Z</dcterms:modified>
</cp:coreProperties>
</file>